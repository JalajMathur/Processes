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39" w:rsidRDefault="006F41B9" w:rsidP="00085239">
      <w:pPr>
        <w:pStyle w:val="Title"/>
      </w:pPr>
      <w:fldSimple w:instr=" TITLE  \* Upper  \* MERGEFORMAT ">
        <w:r w:rsidR="006765EF">
          <w:t>PROCESS IMPROVEMENT PLAN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881937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5239" w:rsidRDefault="00085239">
          <w:pPr>
            <w:pStyle w:val="TOCHeading"/>
          </w:pPr>
          <w:r>
            <w:t>Contents</w:t>
          </w:r>
        </w:p>
        <w:p w:rsidR="004056BE" w:rsidRDefault="006F4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F41B9">
            <w:fldChar w:fldCharType="begin"/>
          </w:r>
          <w:r w:rsidR="00085239">
            <w:instrText xml:space="preserve"> TOC \o "1-3" \h \z \u </w:instrText>
          </w:r>
          <w:r w:rsidRPr="006F41B9">
            <w:fldChar w:fldCharType="separate"/>
          </w:r>
          <w:hyperlink w:anchor="_Toc424308170" w:history="1">
            <w:r w:rsidR="004056BE" w:rsidRPr="00300963">
              <w:rPr>
                <w:rStyle w:val="Hyperlink"/>
                <w:noProof/>
              </w:rPr>
              <w:t>Scope</w:t>
            </w:r>
            <w:r w:rsidR="004056BE">
              <w:rPr>
                <w:noProof/>
                <w:webHidden/>
              </w:rPr>
              <w:tab/>
            </w:r>
            <w:r w:rsidR="004056BE">
              <w:rPr>
                <w:noProof/>
                <w:webHidden/>
              </w:rPr>
              <w:fldChar w:fldCharType="begin"/>
            </w:r>
            <w:r w:rsidR="004056BE">
              <w:rPr>
                <w:noProof/>
                <w:webHidden/>
              </w:rPr>
              <w:instrText xml:space="preserve"> PAGEREF _Toc424308170 \h </w:instrText>
            </w:r>
            <w:r w:rsidR="004056BE">
              <w:rPr>
                <w:noProof/>
                <w:webHidden/>
              </w:rPr>
            </w:r>
            <w:r w:rsidR="004056BE">
              <w:rPr>
                <w:noProof/>
                <w:webHidden/>
              </w:rPr>
              <w:fldChar w:fldCharType="separate"/>
            </w:r>
            <w:r w:rsidR="004056BE">
              <w:rPr>
                <w:noProof/>
                <w:webHidden/>
              </w:rPr>
              <w:t>2</w:t>
            </w:r>
            <w:r w:rsidR="004056BE"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1" w:history="1">
            <w:r w:rsidRPr="00300963">
              <w:rPr>
                <w:rStyle w:val="Hyperlink"/>
                <w:noProof/>
              </w:rPr>
              <w:t>Tailorings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2" w:history="1">
            <w:r w:rsidRPr="00300963">
              <w:rPr>
                <w:rStyle w:val="Hyperlink"/>
                <w:noProof/>
              </w:rPr>
              <w:t>Goals of Process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3" w:history="1">
            <w:r w:rsidRPr="00300963">
              <w:rPr>
                <w:rStyle w:val="Hyperlink"/>
                <w:noProof/>
              </w:rPr>
              <w:t>Budget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4" w:history="1">
            <w:r w:rsidRPr="00300963">
              <w:rPr>
                <w:rStyle w:val="Hyperlink"/>
                <w:noProof/>
              </w:rPr>
              <w:t>Resource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5" w:history="1">
            <w:r w:rsidRPr="00300963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6" w:history="1">
            <w:r w:rsidRPr="00300963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7" w:history="1">
            <w:r w:rsidRPr="00300963">
              <w:rPr>
                <w:rStyle w:val="Hyperlink"/>
                <w:noProof/>
              </w:rPr>
              <w:t>Schedule of PEG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8" w:history="1">
            <w:r w:rsidRPr="00300963">
              <w:rPr>
                <w:rStyle w:val="Hyperlink"/>
                <w:noProof/>
              </w:rPr>
              <w:t>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79" w:history="1">
            <w:r w:rsidRPr="00300963">
              <w:rPr>
                <w:rStyle w:val="Hyperlink"/>
                <w:noProof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80" w:history="1">
            <w:r w:rsidRPr="00300963">
              <w:rPr>
                <w:rStyle w:val="Hyperlink"/>
                <w:noProof/>
              </w:rPr>
              <w:t>Configuration and Data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81" w:history="1">
            <w:r w:rsidRPr="00300963">
              <w:rPr>
                <w:rStyle w:val="Hyperlink"/>
                <w:noProof/>
              </w:rPr>
              <w:t>Action Plans for implementing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BE" w:rsidRDefault="00405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182" w:history="1">
            <w:r w:rsidRPr="00300963">
              <w:rPr>
                <w:rStyle w:val="Hyperlink"/>
                <w:noProof/>
              </w:rPr>
              <w:t>Release Plan (schedule) for incorporated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239" w:rsidRDefault="006F41B9">
          <w:r>
            <w:rPr>
              <w:b/>
              <w:bCs/>
              <w:noProof/>
            </w:rPr>
            <w:fldChar w:fldCharType="end"/>
          </w:r>
        </w:p>
      </w:sdtContent>
    </w:sdt>
    <w:p w:rsidR="00621505" w:rsidRDefault="006215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3312" w:rsidRDefault="008B3312" w:rsidP="004D3E40">
      <w:pPr>
        <w:pStyle w:val="Heading1"/>
      </w:pPr>
      <w:bookmarkStart w:id="0" w:name="_Toc424308170"/>
      <w:r>
        <w:lastRenderedPageBreak/>
        <w:t>Scope</w:t>
      </w:r>
      <w:bookmarkEnd w:id="0"/>
    </w:p>
    <w:p w:rsidR="008B3312" w:rsidRPr="00C76A9A" w:rsidRDefault="008B3312" w:rsidP="008B3312">
      <w:pPr>
        <w:rPr>
          <w:rStyle w:val="SubtleEmphasis"/>
        </w:rPr>
      </w:pPr>
      <w:r w:rsidRPr="00C76A9A">
        <w:rPr>
          <w:rStyle w:val="SubtleEmphasis"/>
        </w:rPr>
        <w:t>[Identify the scope of the plan]</w:t>
      </w:r>
    </w:p>
    <w:p w:rsidR="008B3312" w:rsidRDefault="008B3312" w:rsidP="008B3312">
      <w:pPr>
        <w:pStyle w:val="Heading1"/>
      </w:pPr>
      <w:bookmarkStart w:id="1" w:name="_Toc424308171"/>
      <w:r>
        <w:t>Tailorings</w:t>
      </w:r>
      <w:bookmarkEnd w:id="1"/>
    </w:p>
    <w:p w:rsidR="008B3312" w:rsidRPr="00C76A9A" w:rsidRDefault="008B3312" w:rsidP="008B3312">
      <w:pPr>
        <w:rPr>
          <w:rStyle w:val="SubtleEmphasis"/>
        </w:rPr>
      </w:pPr>
      <w:r w:rsidRPr="00C76A9A">
        <w:rPr>
          <w:rStyle w:val="SubtleEmphasis"/>
        </w:rPr>
        <w:t>[Specify if any tailoring are required]</w:t>
      </w:r>
    </w:p>
    <w:p w:rsidR="00085239" w:rsidRDefault="004D3E40" w:rsidP="004D3E40">
      <w:pPr>
        <w:pStyle w:val="Heading1"/>
      </w:pPr>
      <w:bookmarkStart w:id="2" w:name="_Toc424308172"/>
      <w:r>
        <w:t>Goals of Process Improvement</w:t>
      </w:r>
      <w:bookmarkEnd w:id="2"/>
    </w:p>
    <w:p w:rsidR="008F1173" w:rsidRPr="008F1173" w:rsidRDefault="008F1173" w:rsidP="008F1173">
      <w:pPr>
        <w:rPr>
          <w:rStyle w:val="SubtleEmphasis"/>
        </w:rPr>
      </w:pPr>
      <w:r w:rsidRPr="008F1173">
        <w:rPr>
          <w:rStyle w:val="SubtleEmphasis"/>
        </w:rPr>
        <w:t>[Identify and define the goals of Process improvement]</w:t>
      </w:r>
    </w:p>
    <w:p w:rsidR="008B3312" w:rsidRDefault="008B3312" w:rsidP="006765EF">
      <w:pPr>
        <w:pStyle w:val="Heading1"/>
      </w:pPr>
      <w:bookmarkStart w:id="3" w:name="_GoBack"/>
      <w:bookmarkStart w:id="4" w:name="_Toc424308173"/>
      <w:bookmarkEnd w:id="3"/>
      <w:r>
        <w:t>Budget Requirements</w:t>
      </w:r>
      <w:bookmarkEnd w:id="4"/>
    </w:p>
    <w:p w:rsidR="008B3312" w:rsidRPr="00621505" w:rsidRDefault="008B3312" w:rsidP="008B3312">
      <w:pPr>
        <w:rPr>
          <w:rStyle w:val="SubtleEmphasis"/>
        </w:rPr>
      </w:pPr>
      <w:r w:rsidRPr="00621505">
        <w:rPr>
          <w:rStyle w:val="SubtleEmphasis"/>
        </w:rPr>
        <w:t>[Identify and determine the budget requirements for the plan period]</w:t>
      </w:r>
    </w:p>
    <w:p w:rsidR="008B3312" w:rsidRDefault="008B3312" w:rsidP="008B3312">
      <w:pPr>
        <w:pStyle w:val="Heading1"/>
      </w:pPr>
      <w:bookmarkStart w:id="5" w:name="_Toc424308174"/>
      <w:r>
        <w:t>Resource Plan</w:t>
      </w:r>
      <w:bookmarkEnd w:id="5"/>
    </w:p>
    <w:p w:rsidR="00621505" w:rsidRPr="00621505" w:rsidRDefault="00621505" w:rsidP="00621505"/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828"/>
        <w:gridCol w:w="5556"/>
        <w:gridCol w:w="3192"/>
      </w:tblGrid>
      <w:tr w:rsidR="00621505" w:rsidTr="00621505">
        <w:trPr>
          <w:cnfStyle w:val="100000000000"/>
        </w:trPr>
        <w:tc>
          <w:tcPr>
            <w:cnfStyle w:val="001000000000"/>
            <w:tcW w:w="828" w:type="dxa"/>
          </w:tcPr>
          <w:p w:rsidR="00621505" w:rsidRDefault="00621505" w:rsidP="008B3312">
            <w:r>
              <w:t>Sr. No</w:t>
            </w:r>
          </w:p>
        </w:tc>
        <w:tc>
          <w:tcPr>
            <w:tcW w:w="5556" w:type="dxa"/>
          </w:tcPr>
          <w:p w:rsidR="00621505" w:rsidRDefault="00621505" w:rsidP="008B3312">
            <w:pPr>
              <w:cnfStyle w:val="100000000000"/>
            </w:pPr>
            <w:r>
              <w:t>Resource</w:t>
            </w:r>
          </w:p>
        </w:tc>
        <w:tc>
          <w:tcPr>
            <w:tcW w:w="3192" w:type="dxa"/>
          </w:tcPr>
          <w:p w:rsidR="00621505" w:rsidRDefault="00621505" w:rsidP="008B3312">
            <w:pPr>
              <w:cnfStyle w:val="100000000000"/>
            </w:pPr>
            <w:r>
              <w:t>Schedule</w:t>
            </w:r>
          </w:p>
        </w:tc>
      </w:tr>
      <w:tr w:rsidR="00621505" w:rsidTr="00621505">
        <w:trPr>
          <w:cnfStyle w:val="000000100000"/>
        </w:trPr>
        <w:tc>
          <w:tcPr>
            <w:cnfStyle w:val="001000000000"/>
            <w:tcW w:w="8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1505" w:rsidRDefault="00621505" w:rsidP="008B3312"/>
        </w:tc>
        <w:tc>
          <w:tcPr>
            <w:tcW w:w="5556" w:type="dxa"/>
            <w:tcBorders>
              <w:top w:val="none" w:sz="0" w:space="0" w:color="auto"/>
              <w:bottom w:val="none" w:sz="0" w:space="0" w:color="auto"/>
            </w:tcBorders>
          </w:tcPr>
          <w:p w:rsidR="00621505" w:rsidRDefault="00621505" w:rsidP="008B3312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1505" w:rsidRDefault="00621505" w:rsidP="008B3312">
            <w:pPr>
              <w:cnfStyle w:val="000000100000"/>
            </w:pPr>
          </w:p>
        </w:tc>
      </w:tr>
      <w:tr w:rsidR="00621505" w:rsidTr="00621505">
        <w:tc>
          <w:tcPr>
            <w:cnfStyle w:val="001000000000"/>
            <w:tcW w:w="828" w:type="dxa"/>
          </w:tcPr>
          <w:p w:rsidR="00621505" w:rsidRDefault="00621505" w:rsidP="008B3312"/>
        </w:tc>
        <w:tc>
          <w:tcPr>
            <w:tcW w:w="5556" w:type="dxa"/>
          </w:tcPr>
          <w:p w:rsidR="00621505" w:rsidRDefault="00621505" w:rsidP="008B3312">
            <w:pPr>
              <w:cnfStyle w:val="000000000000"/>
            </w:pPr>
          </w:p>
        </w:tc>
        <w:tc>
          <w:tcPr>
            <w:tcW w:w="3192" w:type="dxa"/>
          </w:tcPr>
          <w:p w:rsidR="00621505" w:rsidRDefault="00621505" w:rsidP="008B3312">
            <w:pPr>
              <w:cnfStyle w:val="000000000000"/>
            </w:pPr>
          </w:p>
        </w:tc>
      </w:tr>
      <w:tr w:rsidR="00621505" w:rsidTr="00621505">
        <w:trPr>
          <w:cnfStyle w:val="000000100000"/>
        </w:trPr>
        <w:tc>
          <w:tcPr>
            <w:cnfStyle w:val="001000000000"/>
            <w:tcW w:w="8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1505" w:rsidRDefault="00621505" w:rsidP="008B3312"/>
        </w:tc>
        <w:tc>
          <w:tcPr>
            <w:tcW w:w="5556" w:type="dxa"/>
            <w:tcBorders>
              <w:top w:val="none" w:sz="0" w:space="0" w:color="auto"/>
              <w:bottom w:val="none" w:sz="0" w:space="0" w:color="auto"/>
            </w:tcBorders>
          </w:tcPr>
          <w:p w:rsidR="00621505" w:rsidRDefault="00621505" w:rsidP="008B3312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1505" w:rsidRDefault="00621505" w:rsidP="008B3312">
            <w:pPr>
              <w:cnfStyle w:val="000000100000"/>
            </w:pPr>
          </w:p>
        </w:tc>
      </w:tr>
      <w:tr w:rsidR="00621505" w:rsidTr="00621505">
        <w:tc>
          <w:tcPr>
            <w:cnfStyle w:val="001000000000"/>
            <w:tcW w:w="828" w:type="dxa"/>
          </w:tcPr>
          <w:p w:rsidR="00621505" w:rsidRDefault="00621505" w:rsidP="008B3312"/>
        </w:tc>
        <w:tc>
          <w:tcPr>
            <w:tcW w:w="5556" w:type="dxa"/>
          </w:tcPr>
          <w:p w:rsidR="00621505" w:rsidRDefault="00621505" w:rsidP="008B3312">
            <w:pPr>
              <w:cnfStyle w:val="000000000000"/>
            </w:pPr>
          </w:p>
        </w:tc>
        <w:tc>
          <w:tcPr>
            <w:tcW w:w="3192" w:type="dxa"/>
          </w:tcPr>
          <w:p w:rsidR="00621505" w:rsidRDefault="00621505" w:rsidP="008B3312">
            <w:pPr>
              <w:cnfStyle w:val="000000000000"/>
            </w:pPr>
          </w:p>
        </w:tc>
      </w:tr>
    </w:tbl>
    <w:p w:rsidR="008B3312" w:rsidRPr="008B3312" w:rsidRDefault="008B3312" w:rsidP="008B3312"/>
    <w:p w:rsidR="008B3312" w:rsidRDefault="008B3312" w:rsidP="008B3312"/>
    <w:p w:rsidR="008B3312" w:rsidRDefault="008B3312" w:rsidP="008B3312">
      <w:pPr>
        <w:pStyle w:val="Heading2"/>
      </w:pPr>
      <w:bookmarkStart w:id="6" w:name="_Toc424308175"/>
      <w:r w:rsidRPr="00A2359D">
        <w:t>Roles and Responsibilities</w:t>
      </w:r>
      <w:bookmarkEnd w:id="6"/>
    </w:p>
    <w:tbl>
      <w:tblPr>
        <w:tblStyle w:val="LightList-Accent11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098"/>
        <w:gridCol w:w="2004"/>
        <w:gridCol w:w="2766"/>
        <w:gridCol w:w="3708"/>
      </w:tblGrid>
      <w:tr w:rsidR="008B3312" w:rsidTr="00375E81">
        <w:trPr>
          <w:cnfStyle w:val="100000000000"/>
        </w:trPr>
        <w:tc>
          <w:tcPr>
            <w:cnfStyle w:val="001000000000"/>
            <w:tcW w:w="1098" w:type="dxa"/>
          </w:tcPr>
          <w:p w:rsidR="008B3312" w:rsidRDefault="008B3312" w:rsidP="008B3312">
            <w:r>
              <w:t>Sr. No.</w:t>
            </w:r>
          </w:p>
        </w:tc>
        <w:tc>
          <w:tcPr>
            <w:tcW w:w="2004" w:type="dxa"/>
          </w:tcPr>
          <w:p w:rsidR="008B3312" w:rsidRDefault="008B3312" w:rsidP="008B3312">
            <w:pPr>
              <w:cnfStyle w:val="100000000000"/>
            </w:pPr>
            <w:r>
              <w:t>PEG Members</w:t>
            </w:r>
          </w:p>
        </w:tc>
        <w:tc>
          <w:tcPr>
            <w:tcW w:w="2766" w:type="dxa"/>
          </w:tcPr>
          <w:p w:rsidR="008B3312" w:rsidRDefault="008B3312" w:rsidP="008B3312">
            <w:pPr>
              <w:cnfStyle w:val="100000000000"/>
            </w:pPr>
            <w:r>
              <w:t>Role</w:t>
            </w:r>
          </w:p>
        </w:tc>
        <w:tc>
          <w:tcPr>
            <w:tcW w:w="3708" w:type="dxa"/>
          </w:tcPr>
          <w:p w:rsidR="008B3312" w:rsidRDefault="008B3312" w:rsidP="008B3312">
            <w:pPr>
              <w:cnfStyle w:val="100000000000"/>
            </w:pPr>
            <w:r>
              <w:t>Responsibility</w:t>
            </w:r>
          </w:p>
        </w:tc>
      </w:tr>
      <w:tr w:rsidR="008B3312" w:rsidTr="00375E81">
        <w:trPr>
          <w:cnfStyle w:val="000000100000"/>
        </w:trPr>
        <w:tc>
          <w:tcPr>
            <w:cnfStyle w:val="00100000000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B3312" w:rsidRPr="001852DF" w:rsidRDefault="008B3312" w:rsidP="008B331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04" w:type="dxa"/>
            <w:tcBorders>
              <w:top w:val="none" w:sz="0" w:space="0" w:color="auto"/>
              <w:bottom w:val="none" w:sz="0" w:space="0" w:color="auto"/>
            </w:tcBorders>
          </w:tcPr>
          <w:p w:rsidR="008B3312" w:rsidRDefault="008B3312" w:rsidP="008B3312">
            <w:pPr>
              <w:cnfStyle w:val="000000100000"/>
            </w:pP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8B3312" w:rsidRDefault="008B3312" w:rsidP="008B3312">
            <w:pPr>
              <w:cnfStyle w:val="000000100000"/>
            </w:pPr>
          </w:p>
        </w:tc>
        <w:tc>
          <w:tcPr>
            <w:tcW w:w="3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B3312" w:rsidRDefault="008B3312" w:rsidP="008B3312">
            <w:pPr>
              <w:cnfStyle w:val="000000100000"/>
            </w:pPr>
          </w:p>
        </w:tc>
      </w:tr>
      <w:tr w:rsidR="008B3312" w:rsidTr="00375E81">
        <w:tc>
          <w:tcPr>
            <w:cnfStyle w:val="001000000000"/>
            <w:tcW w:w="1098" w:type="dxa"/>
          </w:tcPr>
          <w:p w:rsidR="008B3312" w:rsidRPr="001852DF" w:rsidRDefault="008B3312" w:rsidP="008B331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04" w:type="dxa"/>
          </w:tcPr>
          <w:p w:rsidR="008B3312" w:rsidRDefault="008B3312" w:rsidP="008B3312">
            <w:pPr>
              <w:cnfStyle w:val="000000000000"/>
            </w:pPr>
          </w:p>
        </w:tc>
        <w:tc>
          <w:tcPr>
            <w:tcW w:w="2766" w:type="dxa"/>
          </w:tcPr>
          <w:p w:rsidR="008B3312" w:rsidRDefault="008B3312" w:rsidP="008B3312">
            <w:pPr>
              <w:cnfStyle w:val="000000000000"/>
            </w:pPr>
          </w:p>
        </w:tc>
        <w:tc>
          <w:tcPr>
            <w:tcW w:w="3708" w:type="dxa"/>
          </w:tcPr>
          <w:p w:rsidR="008B3312" w:rsidRDefault="008B3312" w:rsidP="008B3312">
            <w:pPr>
              <w:cnfStyle w:val="000000000000"/>
            </w:pPr>
          </w:p>
        </w:tc>
      </w:tr>
    </w:tbl>
    <w:p w:rsidR="008B3312" w:rsidRPr="00055FD3" w:rsidRDefault="008B3312" w:rsidP="008B3312"/>
    <w:p w:rsidR="008B3312" w:rsidRDefault="008B3312" w:rsidP="008B3312"/>
    <w:p w:rsidR="008B3312" w:rsidRDefault="008B3312" w:rsidP="008B3312">
      <w:pPr>
        <w:pStyle w:val="Heading1"/>
      </w:pPr>
      <w:bookmarkStart w:id="7" w:name="_Toc424308176"/>
      <w:r>
        <w:t>Schedule</w:t>
      </w:r>
      <w:bookmarkEnd w:id="7"/>
    </w:p>
    <w:p w:rsidR="006765EF" w:rsidRDefault="00C76A9A" w:rsidP="008B3312">
      <w:pPr>
        <w:pStyle w:val="Heading2"/>
      </w:pPr>
      <w:bookmarkStart w:id="8" w:name="_Toc424308177"/>
      <w:r>
        <w:t>Schedule of</w:t>
      </w:r>
      <w:r w:rsidR="008C429B">
        <w:t xml:space="preserve"> </w:t>
      </w:r>
      <w:r w:rsidR="006765EF" w:rsidRPr="006765EF">
        <w:t>PEG Meeting</w:t>
      </w:r>
      <w:r w:rsidR="0079126D">
        <w:t>s</w:t>
      </w:r>
      <w:bookmarkEnd w:id="8"/>
    </w:p>
    <w:tbl>
      <w:tblPr>
        <w:tblStyle w:val="LightList-Accent1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396"/>
        <w:gridCol w:w="4690"/>
        <w:gridCol w:w="3432"/>
      </w:tblGrid>
      <w:tr w:rsidR="008C429B" w:rsidTr="00375E81">
        <w:trPr>
          <w:cnfStyle w:val="100000000000"/>
          <w:trHeight w:val="400"/>
        </w:trPr>
        <w:tc>
          <w:tcPr>
            <w:cnfStyle w:val="001000000000"/>
            <w:tcW w:w="1396" w:type="dxa"/>
          </w:tcPr>
          <w:p w:rsidR="008C429B" w:rsidRDefault="008C429B" w:rsidP="008C429B">
            <w:r>
              <w:t>Sr. No.</w:t>
            </w:r>
          </w:p>
        </w:tc>
        <w:tc>
          <w:tcPr>
            <w:tcW w:w="4690" w:type="dxa"/>
          </w:tcPr>
          <w:p w:rsidR="008C429B" w:rsidRDefault="008C429B" w:rsidP="008C429B">
            <w:pPr>
              <w:cnfStyle w:val="100000000000"/>
            </w:pPr>
            <w:r>
              <w:t xml:space="preserve">Meeting Agenda </w:t>
            </w:r>
          </w:p>
        </w:tc>
        <w:tc>
          <w:tcPr>
            <w:tcW w:w="3432" w:type="dxa"/>
          </w:tcPr>
          <w:p w:rsidR="008C429B" w:rsidRDefault="008C429B" w:rsidP="008C429B">
            <w:pPr>
              <w:cnfStyle w:val="100000000000"/>
            </w:pPr>
            <w:r>
              <w:t>Meeting Date</w:t>
            </w:r>
            <w:r w:rsidR="00FB74D8">
              <w:t>/ Schedule</w:t>
            </w:r>
          </w:p>
        </w:tc>
      </w:tr>
      <w:tr w:rsidR="008C429B" w:rsidTr="00375E81">
        <w:trPr>
          <w:cnfStyle w:val="000000100000"/>
          <w:trHeight w:val="400"/>
        </w:trPr>
        <w:tc>
          <w:tcPr>
            <w:cnfStyle w:val="001000000000"/>
            <w:tcW w:w="13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429B" w:rsidRPr="004D3E40" w:rsidRDefault="008C429B" w:rsidP="004D3E4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90" w:type="dxa"/>
            <w:tcBorders>
              <w:top w:val="none" w:sz="0" w:space="0" w:color="auto"/>
              <w:bottom w:val="none" w:sz="0" w:space="0" w:color="auto"/>
            </w:tcBorders>
          </w:tcPr>
          <w:p w:rsidR="008C429B" w:rsidRDefault="008C429B" w:rsidP="008C429B">
            <w:pPr>
              <w:cnfStyle w:val="000000100000"/>
            </w:pPr>
          </w:p>
        </w:tc>
        <w:tc>
          <w:tcPr>
            <w:tcW w:w="34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429B" w:rsidRDefault="008C429B" w:rsidP="008C429B">
            <w:pPr>
              <w:cnfStyle w:val="000000100000"/>
            </w:pPr>
          </w:p>
        </w:tc>
      </w:tr>
      <w:tr w:rsidR="008C429B" w:rsidTr="00375E81">
        <w:trPr>
          <w:trHeight w:val="422"/>
        </w:trPr>
        <w:tc>
          <w:tcPr>
            <w:cnfStyle w:val="001000000000"/>
            <w:tcW w:w="1396" w:type="dxa"/>
          </w:tcPr>
          <w:p w:rsidR="008C429B" w:rsidRPr="004D3E40" w:rsidRDefault="008C429B" w:rsidP="004D3E4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90" w:type="dxa"/>
          </w:tcPr>
          <w:p w:rsidR="008C429B" w:rsidRDefault="008C429B" w:rsidP="008C429B">
            <w:pPr>
              <w:cnfStyle w:val="000000000000"/>
            </w:pPr>
          </w:p>
        </w:tc>
        <w:tc>
          <w:tcPr>
            <w:tcW w:w="3432" w:type="dxa"/>
          </w:tcPr>
          <w:p w:rsidR="008C429B" w:rsidRDefault="008C429B" w:rsidP="008C429B">
            <w:pPr>
              <w:cnfStyle w:val="000000000000"/>
            </w:pPr>
          </w:p>
        </w:tc>
      </w:tr>
    </w:tbl>
    <w:p w:rsidR="008B3312" w:rsidRDefault="008B3312" w:rsidP="008B3312">
      <w:pPr>
        <w:pStyle w:val="Heading1"/>
      </w:pPr>
      <w:bookmarkStart w:id="9" w:name="_Toc424308178"/>
      <w:r>
        <w:lastRenderedPageBreak/>
        <w:t>Training Plan</w:t>
      </w:r>
      <w:bookmarkEnd w:id="9"/>
    </w:p>
    <w:p w:rsidR="00621505" w:rsidRPr="00621505" w:rsidRDefault="00621505" w:rsidP="00621505">
      <w:pPr>
        <w:rPr>
          <w:rStyle w:val="SubtleEmphasis"/>
        </w:rPr>
      </w:pPr>
      <w:r w:rsidRPr="00621505">
        <w:rPr>
          <w:rStyle w:val="SubtleEmphasis"/>
        </w:rPr>
        <w:t>[Identify the trainings that the PEG needs to rece</w:t>
      </w:r>
      <w:r w:rsidR="00C76A9A">
        <w:rPr>
          <w:rStyle w:val="SubtleEmphasis"/>
        </w:rPr>
        <w:t>i</w:t>
      </w:r>
      <w:r w:rsidRPr="00621505">
        <w:rPr>
          <w:rStyle w:val="SubtleEmphasis"/>
        </w:rPr>
        <w:t>ve]</w:t>
      </w:r>
    </w:p>
    <w:p w:rsidR="008B3312" w:rsidRDefault="008B3312" w:rsidP="008B3312">
      <w:pPr>
        <w:pStyle w:val="Heading1"/>
      </w:pPr>
      <w:bookmarkStart w:id="10" w:name="_Toc424308179"/>
      <w:r>
        <w:t>Quality Plan</w:t>
      </w:r>
      <w:bookmarkEnd w:id="10"/>
    </w:p>
    <w:p w:rsidR="008B3312" w:rsidRPr="00621505" w:rsidRDefault="00621505" w:rsidP="008B3312">
      <w:pPr>
        <w:rPr>
          <w:rStyle w:val="SubtleEmphasis"/>
        </w:rPr>
      </w:pPr>
      <w:r w:rsidRPr="00621505">
        <w:rPr>
          <w:rStyle w:val="SubtleEmphasis"/>
        </w:rPr>
        <w:t>[Plan for reviews, pilots and audits]</w:t>
      </w:r>
    </w:p>
    <w:p w:rsidR="008B3312" w:rsidRDefault="008B3312" w:rsidP="008B3312">
      <w:pPr>
        <w:pStyle w:val="Heading1"/>
      </w:pPr>
      <w:bookmarkStart w:id="11" w:name="_Toc424308180"/>
      <w:r>
        <w:t>Configuration and Data management plan</w:t>
      </w:r>
      <w:bookmarkEnd w:id="11"/>
    </w:p>
    <w:p w:rsidR="008B3312" w:rsidRPr="00621505" w:rsidRDefault="00621505" w:rsidP="008B3312">
      <w:pPr>
        <w:rPr>
          <w:rStyle w:val="SubtleEmphasis"/>
        </w:rPr>
      </w:pPr>
      <w:r w:rsidRPr="00621505">
        <w:rPr>
          <w:rStyle w:val="SubtleEmphasis"/>
        </w:rPr>
        <w:t>[Plan for Configurati</w:t>
      </w:r>
      <w:r w:rsidR="00C76A9A">
        <w:rPr>
          <w:rStyle w:val="SubtleEmphasis"/>
        </w:rPr>
        <w:t>on management systems, backups, release mechanisms, naming conventions etc.</w:t>
      </w:r>
      <w:r w:rsidRPr="00621505">
        <w:rPr>
          <w:rStyle w:val="SubtleEmphasis"/>
        </w:rPr>
        <w:t>]</w:t>
      </w:r>
    </w:p>
    <w:p w:rsidR="006765EF" w:rsidRDefault="006765EF" w:rsidP="006765EF">
      <w:pPr>
        <w:pStyle w:val="Heading1"/>
      </w:pPr>
      <w:bookmarkStart w:id="12" w:name="_Toc424308181"/>
      <w:r w:rsidRPr="006765EF">
        <w:t>Action Plans for implementing suggestions</w:t>
      </w:r>
      <w:bookmarkEnd w:id="12"/>
    </w:p>
    <w:p w:rsidR="00B65B60" w:rsidRPr="00B65B60" w:rsidRDefault="00B65B60" w:rsidP="00B65B60">
      <w:pPr>
        <w:rPr>
          <w:rStyle w:val="SubtleEmphasis"/>
        </w:rPr>
      </w:pPr>
      <w:r w:rsidRPr="00B65B60">
        <w:rPr>
          <w:rStyle w:val="SubtleEmphasis"/>
        </w:rPr>
        <w:t>[</w:t>
      </w:r>
      <w:r w:rsidR="00621505">
        <w:rPr>
          <w:rStyle w:val="SubtleEmphasis"/>
        </w:rPr>
        <w:t>Specify Action plans</w:t>
      </w:r>
      <w:r w:rsidRPr="00B65B60">
        <w:rPr>
          <w:rStyle w:val="SubtleEmphasis"/>
        </w:rPr>
        <w:t>]</w:t>
      </w:r>
    </w:p>
    <w:p w:rsidR="006765EF" w:rsidRDefault="006765EF" w:rsidP="006765EF">
      <w:pPr>
        <w:pStyle w:val="Heading1"/>
      </w:pPr>
      <w:bookmarkStart w:id="13" w:name="_Toc424308182"/>
      <w:r w:rsidRPr="006765EF">
        <w:t>Release Plan (schedule) for incorporated changes</w:t>
      </w:r>
      <w:bookmarkEnd w:id="13"/>
      <w:r w:rsidRPr="006765EF">
        <w:t xml:space="preserve"> </w:t>
      </w:r>
    </w:p>
    <w:p w:rsidR="00B65B60" w:rsidRPr="00B65B60" w:rsidRDefault="00B65B60" w:rsidP="00B65B60">
      <w:pPr>
        <w:rPr>
          <w:rStyle w:val="SubtleEmphasis"/>
        </w:rPr>
      </w:pPr>
      <w:r w:rsidRPr="00B65B60">
        <w:rPr>
          <w:rStyle w:val="SubtleEmphasis"/>
        </w:rPr>
        <w:t>[</w:t>
      </w:r>
      <w:r w:rsidR="00621505">
        <w:rPr>
          <w:rStyle w:val="SubtleEmphasis"/>
        </w:rPr>
        <w:t>Specify Release plans</w:t>
      </w:r>
      <w:r w:rsidRPr="00B65B60">
        <w:rPr>
          <w:rStyle w:val="SubtleEmphasis"/>
        </w:rPr>
        <w:t>]</w:t>
      </w:r>
    </w:p>
    <w:p w:rsidR="00FB74D8" w:rsidRDefault="00FB74D8" w:rsidP="008B3312">
      <w:pPr>
        <w:pStyle w:val="Heading1"/>
      </w:pPr>
    </w:p>
    <w:sectPr w:rsidR="00FB74D8" w:rsidSect="00953A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109" w:rsidRDefault="005F5109" w:rsidP="00DA5944">
      <w:pPr>
        <w:spacing w:after="0" w:line="240" w:lineRule="auto"/>
      </w:pPr>
      <w:r>
        <w:separator/>
      </w:r>
    </w:p>
  </w:endnote>
  <w:endnote w:type="continuationSeparator" w:id="0">
    <w:p w:rsidR="005F5109" w:rsidRDefault="005F5109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05" w:rsidRDefault="00621505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621505" w:rsidTr="00085239">
      <w:tc>
        <w:tcPr>
          <w:tcW w:w="4788" w:type="dxa"/>
        </w:tcPr>
        <w:p w:rsidR="00621505" w:rsidRDefault="00621505" w:rsidP="00F3127E">
          <w:pPr>
            <w:pStyle w:val="Footer"/>
          </w:pPr>
          <w:r>
            <w:t xml:space="preserve">Genus </w:t>
          </w:r>
          <w:r w:rsidR="00F3127E">
            <w:t>Innovation</w:t>
          </w:r>
          <w:r>
            <w:t xml:space="preserve"> Limited</w:t>
          </w:r>
        </w:p>
      </w:tc>
      <w:tc>
        <w:tcPr>
          <w:tcW w:w="4788" w:type="dxa"/>
        </w:tcPr>
        <w:p w:rsidR="00621505" w:rsidRDefault="00621505" w:rsidP="004E6D2C">
          <w:pPr>
            <w:pStyle w:val="Footer"/>
            <w:jc w:val="right"/>
          </w:pPr>
          <w:r>
            <w:t>Template Version Number  - 1</w:t>
          </w:r>
        </w:p>
      </w:tc>
    </w:tr>
  </w:tbl>
  <w:p w:rsidR="00621505" w:rsidRDefault="006215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109" w:rsidRDefault="005F5109" w:rsidP="00DA5944">
      <w:pPr>
        <w:spacing w:after="0" w:line="240" w:lineRule="auto"/>
      </w:pPr>
      <w:r>
        <w:separator/>
      </w:r>
    </w:p>
  </w:footnote>
  <w:footnote w:type="continuationSeparator" w:id="0">
    <w:p w:rsidR="005F5109" w:rsidRDefault="005F5109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05" w:rsidRDefault="006F41B9">
    <w:pPr>
      <w:pStyle w:val="Header"/>
    </w:pPr>
    <w:fldSimple w:instr=" FILENAME  \* Upper  \* MERGEFORMAT ">
      <w:r w:rsidR="00621505">
        <w:rPr>
          <w:noProof/>
        </w:rPr>
        <w:t>TMPL_PEGPLN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226"/>
    <w:multiLevelType w:val="hybridMultilevel"/>
    <w:tmpl w:val="A7D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3A0A"/>
    <w:multiLevelType w:val="hybridMultilevel"/>
    <w:tmpl w:val="C814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726F6"/>
    <w:multiLevelType w:val="hybridMultilevel"/>
    <w:tmpl w:val="C814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6FBA"/>
    <w:multiLevelType w:val="hybridMultilevel"/>
    <w:tmpl w:val="FF2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F3B7A"/>
    <w:multiLevelType w:val="hybridMultilevel"/>
    <w:tmpl w:val="0F80F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586"/>
    <w:rsid w:val="00055FD3"/>
    <w:rsid w:val="00085239"/>
    <w:rsid w:val="0008558F"/>
    <w:rsid w:val="00151B60"/>
    <w:rsid w:val="00157C4F"/>
    <w:rsid w:val="001852DF"/>
    <w:rsid w:val="0024590F"/>
    <w:rsid w:val="002A25A5"/>
    <w:rsid w:val="002D7970"/>
    <w:rsid w:val="003602CE"/>
    <w:rsid w:val="00370429"/>
    <w:rsid w:val="00375E81"/>
    <w:rsid w:val="003C66BD"/>
    <w:rsid w:val="004056BE"/>
    <w:rsid w:val="004353F3"/>
    <w:rsid w:val="00487470"/>
    <w:rsid w:val="004D3E40"/>
    <w:rsid w:val="004E6D2C"/>
    <w:rsid w:val="004F4F70"/>
    <w:rsid w:val="00552FE4"/>
    <w:rsid w:val="005D39A0"/>
    <w:rsid w:val="005F5109"/>
    <w:rsid w:val="00621505"/>
    <w:rsid w:val="006710B2"/>
    <w:rsid w:val="006765EF"/>
    <w:rsid w:val="006F41B9"/>
    <w:rsid w:val="007434E1"/>
    <w:rsid w:val="0079126D"/>
    <w:rsid w:val="00840DC0"/>
    <w:rsid w:val="008B3312"/>
    <w:rsid w:val="008C429B"/>
    <w:rsid w:val="008F1173"/>
    <w:rsid w:val="00907942"/>
    <w:rsid w:val="00953ADC"/>
    <w:rsid w:val="009A32FB"/>
    <w:rsid w:val="00AE0663"/>
    <w:rsid w:val="00B05586"/>
    <w:rsid w:val="00B23C68"/>
    <w:rsid w:val="00B65B60"/>
    <w:rsid w:val="00BC3CD9"/>
    <w:rsid w:val="00C76A9A"/>
    <w:rsid w:val="00D61EF9"/>
    <w:rsid w:val="00DA5944"/>
    <w:rsid w:val="00DF65C1"/>
    <w:rsid w:val="00E410D8"/>
    <w:rsid w:val="00E526E2"/>
    <w:rsid w:val="00E864FB"/>
    <w:rsid w:val="00ED05F8"/>
    <w:rsid w:val="00F00AD9"/>
    <w:rsid w:val="00F16654"/>
    <w:rsid w:val="00F3127E"/>
    <w:rsid w:val="00FB74D8"/>
    <w:rsid w:val="00FD3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DC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5EF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table" w:customStyle="1" w:styleId="LightList-Accent11">
    <w:name w:val="Light List - Accent 11"/>
    <w:basedOn w:val="TableNormal"/>
    <w:uiPriority w:val="61"/>
    <w:rsid w:val="008C4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8F117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F1C6E-D76D-4CA4-AF2F-17ABA1F0B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F8C43F-5671-4405-B0B7-104E7284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24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Plan</vt:lpstr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Plan</dc:title>
  <dc:creator>Rajesh Srivastava</dc:creator>
  <cp:lastModifiedBy>hcl.sundeep</cp:lastModifiedBy>
  <cp:revision>7</cp:revision>
  <dcterms:created xsi:type="dcterms:W3CDTF">2010-12-28T07:40:00Z</dcterms:created>
  <dcterms:modified xsi:type="dcterms:W3CDTF">2015-07-10T10:44:00Z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