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239" w:rsidRDefault="005E4937" w:rsidP="00085239">
      <w:pPr>
        <w:pStyle w:val="Title"/>
      </w:pPr>
      <w:r>
        <w:fldChar w:fldCharType="begin"/>
      </w:r>
      <w:r>
        <w:instrText xml:space="preserve"> TITLE  \* Upper  \* MERGEFORMAT </w:instrText>
      </w:r>
      <w:r>
        <w:fldChar w:fldCharType="separate"/>
      </w:r>
      <w:r w:rsidR="007A2986">
        <w:t>INTERFACE CONTROL AND I</w:t>
      </w:r>
      <w:r w:rsidR="00203EE1">
        <w:t>NTEGRATION</w:t>
      </w:r>
      <w:r w:rsidR="00DA1EFC">
        <w:t xml:space="preserve"> DESIGN DOCUMENT</w:t>
      </w:r>
      <w:r>
        <w:fldChar w:fldCharType="end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514333"/>
        <w:docPartObj>
          <w:docPartGallery w:val="Table of Contents"/>
          <w:docPartUnique/>
        </w:docPartObj>
      </w:sdtPr>
      <w:sdtEndPr/>
      <w:sdtContent>
        <w:p w:rsidR="00947B59" w:rsidRDefault="00947B59">
          <w:pPr>
            <w:pStyle w:val="TOCHeading"/>
          </w:pPr>
          <w:r>
            <w:t>Contents</w:t>
          </w:r>
        </w:p>
        <w:p w:rsidR="008E211B" w:rsidRDefault="009F3B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947B59">
            <w:instrText xml:space="preserve"> TOC \o "1-3" \h \z \u </w:instrText>
          </w:r>
          <w:r>
            <w:fldChar w:fldCharType="separate"/>
          </w:r>
          <w:hyperlink w:anchor="_Toc424307838" w:history="1">
            <w:r w:rsidR="008E211B" w:rsidRPr="00C2352C">
              <w:rPr>
                <w:rStyle w:val="Hyperlink"/>
                <w:noProof/>
              </w:rPr>
              <w:t>Project Code</w:t>
            </w:r>
            <w:r w:rsidR="008E211B">
              <w:rPr>
                <w:noProof/>
                <w:webHidden/>
              </w:rPr>
              <w:tab/>
            </w:r>
            <w:r w:rsidR="008E211B">
              <w:rPr>
                <w:noProof/>
                <w:webHidden/>
              </w:rPr>
              <w:fldChar w:fldCharType="begin"/>
            </w:r>
            <w:r w:rsidR="008E211B">
              <w:rPr>
                <w:noProof/>
                <w:webHidden/>
              </w:rPr>
              <w:instrText xml:space="preserve"> PAGEREF _Toc424307838 \h </w:instrText>
            </w:r>
            <w:r w:rsidR="008E211B">
              <w:rPr>
                <w:noProof/>
                <w:webHidden/>
              </w:rPr>
            </w:r>
            <w:r w:rsidR="008E211B">
              <w:rPr>
                <w:noProof/>
                <w:webHidden/>
              </w:rPr>
              <w:fldChar w:fldCharType="separate"/>
            </w:r>
            <w:r w:rsidR="008E211B">
              <w:rPr>
                <w:noProof/>
                <w:webHidden/>
              </w:rPr>
              <w:t>2</w:t>
            </w:r>
            <w:r w:rsidR="008E211B">
              <w:rPr>
                <w:noProof/>
                <w:webHidden/>
              </w:rPr>
              <w:fldChar w:fldCharType="end"/>
            </w:r>
          </w:hyperlink>
        </w:p>
        <w:p w:rsidR="008E211B" w:rsidRDefault="005E49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4307839" w:history="1">
            <w:r w:rsidR="008E211B" w:rsidRPr="00C2352C">
              <w:rPr>
                <w:rStyle w:val="Hyperlink"/>
                <w:noProof/>
              </w:rPr>
              <w:t>1.</w:t>
            </w:r>
            <w:r w:rsidR="008E211B">
              <w:rPr>
                <w:rFonts w:eastAsiaTheme="minorEastAsia"/>
                <w:noProof/>
              </w:rPr>
              <w:tab/>
            </w:r>
            <w:r w:rsidR="008E211B" w:rsidRPr="00C2352C">
              <w:rPr>
                <w:rStyle w:val="Hyperlink"/>
                <w:noProof/>
              </w:rPr>
              <w:t>Interfaces</w:t>
            </w:r>
            <w:r w:rsidR="008E211B">
              <w:rPr>
                <w:noProof/>
                <w:webHidden/>
              </w:rPr>
              <w:tab/>
            </w:r>
            <w:r w:rsidR="008E211B">
              <w:rPr>
                <w:noProof/>
                <w:webHidden/>
              </w:rPr>
              <w:fldChar w:fldCharType="begin"/>
            </w:r>
            <w:r w:rsidR="008E211B">
              <w:rPr>
                <w:noProof/>
                <w:webHidden/>
              </w:rPr>
              <w:instrText xml:space="preserve"> PAGEREF _Toc424307839 \h </w:instrText>
            </w:r>
            <w:r w:rsidR="008E211B">
              <w:rPr>
                <w:noProof/>
                <w:webHidden/>
              </w:rPr>
            </w:r>
            <w:r w:rsidR="008E211B">
              <w:rPr>
                <w:noProof/>
                <w:webHidden/>
              </w:rPr>
              <w:fldChar w:fldCharType="separate"/>
            </w:r>
            <w:r w:rsidR="008E211B">
              <w:rPr>
                <w:noProof/>
                <w:webHidden/>
              </w:rPr>
              <w:t>2</w:t>
            </w:r>
            <w:r w:rsidR="008E211B">
              <w:rPr>
                <w:noProof/>
                <w:webHidden/>
              </w:rPr>
              <w:fldChar w:fldCharType="end"/>
            </w:r>
          </w:hyperlink>
        </w:p>
        <w:p w:rsidR="008E211B" w:rsidRDefault="005E49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4307840" w:history="1">
            <w:r w:rsidR="008E211B" w:rsidRPr="00C2352C">
              <w:rPr>
                <w:rStyle w:val="Hyperlink"/>
                <w:noProof/>
              </w:rPr>
              <w:t>2.</w:t>
            </w:r>
            <w:r w:rsidR="008E211B">
              <w:rPr>
                <w:rFonts w:eastAsiaTheme="minorEastAsia"/>
                <w:noProof/>
              </w:rPr>
              <w:tab/>
            </w:r>
            <w:r w:rsidR="008E211B" w:rsidRPr="00C2352C">
              <w:rPr>
                <w:rStyle w:val="Hyperlink"/>
                <w:noProof/>
              </w:rPr>
              <w:t>Integration</w:t>
            </w:r>
            <w:r w:rsidR="008E211B">
              <w:rPr>
                <w:noProof/>
                <w:webHidden/>
              </w:rPr>
              <w:tab/>
            </w:r>
            <w:r w:rsidR="008E211B">
              <w:rPr>
                <w:noProof/>
                <w:webHidden/>
              </w:rPr>
              <w:fldChar w:fldCharType="begin"/>
            </w:r>
            <w:r w:rsidR="008E211B">
              <w:rPr>
                <w:noProof/>
                <w:webHidden/>
              </w:rPr>
              <w:instrText xml:space="preserve"> PAGEREF _Toc424307840 \h </w:instrText>
            </w:r>
            <w:r w:rsidR="008E211B">
              <w:rPr>
                <w:noProof/>
                <w:webHidden/>
              </w:rPr>
            </w:r>
            <w:r w:rsidR="008E211B">
              <w:rPr>
                <w:noProof/>
                <w:webHidden/>
              </w:rPr>
              <w:fldChar w:fldCharType="separate"/>
            </w:r>
            <w:r w:rsidR="008E211B">
              <w:rPr>
                <w:noProof/>
                <w:webHidden/>
              </w:rPr>
              <w:t>2</w:t>
            </w:r>
            <w:r w:rsidR="008E211B">
              <w:rPr>
                <w:noProof/>
                <w:webHidden/>
              </w:rPr>
              <w:fldChar w:fldCharType="end"/>
            </w:r>
          </w:hyperlink>
        </w:p>
        <w:p w:rsidR="008E211B" w:rsidRDefault="005E493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4307841" w:history="1">
            <w:r w:rsidR="008E211B" w:rsidRPr="00C2352C">
              <w:rPr>
                <w:rStyle w:val="Hyperlink"/>
                <w:noProof/>
              </w:rPr>
              <w:t>3.</w:t>
            </w:r>
            <w:r w:rsidR="008E211B">
              <w:rPr>
                <w:rFonts w:eastAsiaTheme="minorEastAsia"/>
                <w:noProof/>
              </w:rPr>
              <w:tab/>
            </w:r>
            <w:r w:rsidR="008E211B" w:rsidRPr="00C2352C">
              <w:rPr>
                <w:rStyle w:val="Hyperlink"/>
                <w:noProof/>
              </w:rPr>
              <w:t>List of User and Production Support Documents</w:t>
            </w:r>
            <w:r w:rsidR="008E211B">
              <w:rPr>
                <w:noProof/>
                <w:webHidden/>
              </w:rPr>
              <w:tab/>
            </w:r>
            <w:r w:rsidR="008E211B">
              <w:rPr>
                <w:noProof/>
                <w:webHidden/>
              </w:rPr>
              <w:fldChar w:fldCharType="begin"/>
            </w:r>
            <w:r w:rsidR="008E211B">
              <w:rPr>
                <w:noProof/>
                <w:webHidden/>
              </w:rPr>
              <w:instrText xml:space="preserve"> PAGEREF _Toc424307841 \h </w:instrText>
            </w:r>
            <w:r w:rsidR="008E211B">
              <w:rPr>
                <w:noProof/>
                <w:webHidden/>
              </w:rPr>
            </w:r>
            <w:r w:rsidR="008E211B">
              <w:rPr>
                <w:noProof/>
                <w:webHidden/>
              </w:rPr>
              <w:fldChar w:fldCharType="separate"/>
            </w:r>
            <w:r w:rsidR="008E211B">
              <w:rPr>
                <w:noProof/>
                <w:webHidden/>
              </w:rPr>
              <w:t>2</w:t>
            </w:r>
            <w:r w:rsidR="008E211B">
              <w:rPr>
                <w:noProof/>
                <w:webHidden/>
              </w:rPr>
              <w:fldChar w:fldCharType="end"/>
            </w:r>
          </w:hyperlink>
        </w:p>
        <w:p w:rsidR="008E211B" w:rsidRDefault="005E49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07842" w:history="1">
            <w:r w:rsidR="008E211B" w:rsidRPr="00C2352C">
              <w:rPr>
                <w:rStyle w:val="Hyperlink"/>
                <w:noProof/>
              </w:rPr>
              <w:t>Created by</w:t>
            </w:r>
            <w:r w:rsidR="008E211B">
              <w:rPr>
                <w:noProof/>
                <w:webHidden/>
              </w:rPr>
              <w:tab/>
            </w:r>
            <w:r w:rsidR="008E211B">
              <w:rPr>
                <w:noProof/>
                <w:webHidden/>
              </w:rPr>
              <w:fldChar w:fldCharType="begin"/>
            </w:r>
            <w:r w:rsidR="008E211B">
              <w:rPr>
                <w:noProof/>
                <w:webHidden/>
              </w:rPr>
              <w:instrText xml:space="preserve"> PAGEREF _Toc424307842 \h </w:instrText>
            </w:r>
            <w:r w:rsidR="008E211B">
              <w:rPr>
                <w:noProof/>
                <w:webHidden/>
              </w:rPr>
            </w:r>
            <w:r w:rsidR="008E211B">
              <w:rPr>
                <w:noProof/>
                <w:webHidden/>
              </w:rPr>
              <w:fldChar w:fldCharType="separate"/>
            </w:r>
            <w:r w:rsidR="008E211B">
              <w:rPr>
                <w:noProof/>
                <w:webHidden/>
              </w:rPr>
              <w:t>2</w:t>
            </w:r>
            <w:r w:rsidR="008E211B">
              <w:rPr>
                <w:noProof/>
                <w:webHidden/>
              </w:rPr>
              <w:fldChar w:fldCharType="end"/>
            </w:r>
          </w:hyperlink>
        </w:p>
        <w:p w:rsidR="008E211B" w:rsidRDefault="005E49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307843" w:history="1">
            <w:r w:rsidR="008E211B" w:rsidRPr="00C2352C">
              <w:rPr>
                <w:rStyle w:val="Hyperlink"/>
                <w:noProof/>
              </w:rPr>
              <w:t>Date</w:t>
            </w:r>
            <w:r w:rsidR="008E211B">
              <w:rPr>
                <w:noProof/>
                <w:webHidden/>
              </w:rPr>
              <w:tab/>
            </w:r>
            <w:r w:rsidR="008E211B">
              <w:rPr>
                <w:noProof/>
                <w:webHidden/>
              </w:rPr>
              <w:fldChar w:fldCharType="begin"/>
            </w:r>
            <w:r w:rsidR="008E211B">
              <w:rPr>
                <w:noProof/>
                <w:webHidden/>
              </w:rPr>
              <w:instrText xml:space="preserve"> PAGEREF _Toc424307843 \h </w:instrText>
            </w:r>
            <w:r w:rsidR="008E211B">
              <w:rPr>
                <w:noProof/>
                <w:webHidden/>
              </w:rPr>
            </w:r>
            <w:r w:rsidR="008E211B">
              <w:rPr>
                <w:noProof/>
                <w:webHidden/>
              </w:rPr>
              <w:fldChar w:fldCharType="separate"/>
            </w:r>
            <w:r w:rsidR="008E211B">
              <w:rPr>
                <w:noProof/>
                <w:webHidden/>
              </w:rPr>
              <w:t>2</w:t>
            </w:r>
            <w:r w:rsidR="008E211B">
              <w:rPr>
                <w:noProof/>
                <w:webHidden/>
              </w:rPr>
              <w:fldChar w:fldCharType="end"/>
            </w:r>
          </w:hyperlink>
        </w:p>
        <w:p w:rsidR="00947B59" w:rsidRDefault="009F3B03">
          <w:r>
            <w:fldChar w:fldCharType="end"/>
          </w:r>
        </w:p>
      </w:sdtContent>
    </w:sdt>
    <w:p w:rsidR="00085239" w:rsidRDefault="002A442E" w:rsidP="00B0025B">
      <w:pPr>
        <w:pStyle w:val="Heading1"/>
      </w:pPr>
      <w:r>
        <w:br w:type="page"/>
      </w:r>
    </w:p>
    <w:p w:rsidR="000C0431" w:rsidRDefault="000C0431" w:rsidP="000C0431">
      <w:pPr>
        <w:pStyle w:val="Heading1"/>
      </w:pPr>
      <w:bookmarkStart w:id="0" w:name="_Toc424307838"/>
      <w:r>
        <w:lastRenderedPageBreak/>
        <w:t>Project Code</w:t>
      </w:r>
      <w:bookmarkEnd w:id="0"/>
    </w:p>
    <w:p w:rsidR="000C0431" w:rsidRDefault="00217ACA" w:rsidP="002A7420">
      <w:pPr>
        <w:pStyle w:val="Heading1"/>
        <w:numPr>
          <w:ilvl w:val="0"/>
          <w:numId w:val="5"/>
        </w:numPr>
      </w:pPr>
      <w:bookmarkStart w:id="1" w:name="_Toc424307839"/>
      <w:r>
        <w:t>Interfaces</w:t>
      </w:r>
      <w:bookmarkEnd w:id="1"/>
    </w:p>
    <w:p w:rsidR="00FB6D64" w:rsidRPr="00FB6D64" w:rsidRDefault="00FB6D64" w:rsidP="00FB6D64"/>
    <w:tbl>
      <w:tblPr>
        <w:tblStyle w:val="MediumShading1-Accent11"/>
        <w:tblW w:w="0" w:type="auto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779"/>
        <w:gridCol w:w="3279"/>
        <w:gridCol w:w="1979"/>
        <w:gridCol w:w="1926"/>
        <w:gridCol w:w="1613"/>
      </w:tblGrid>
      <w:tr w:rsidR="005E4937" w:rsidRPr="0003416E" w:rsidTr="005E4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:rsidR="005E4937" w:rsidRPr="0003416E" w:rsidRDefault="005E4937" w:rsidP="00BF33A9">
            <w:pPr>
              <w:rPr>
                <w:rStyle w:val="SubtleEmphasis"/>
                <w:b w:val="0"/>
                <w:i w:val="0"/>
                <w:color w:val="FFFFFF" w:themeColor="background1"/>
              </w:rPr>
            </w:pPr>
            <w:r w:rsidRPr="0003416E">
              <w:rPr>
                <w:rStyle w:val="SubtleEmphasis"/>
                <w:b w:val="0"/>
                <w:i w:val="0"/>
                <w:color w:val="FFFFFF" w:themeColor="background1"/>
              </w:rPr>
              <w:t>Sr. No.</w:t>
            </w:r>
          </w:p>
        </w:tc>
        <w:tc>
          <w:tcPr>
            <w:tcW w:w="3279" w:type="dxa"/>
          </w:tcPr>
          <w:p w:rsidR="005E4937" w:rsidRPr="0003416E" w:rsidRDefault="005E4937" w:rsidP="00BF3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 w:val="0"/>
                <w:i w:val="0"/>
                <w:color w:val="FFFFFF" w:themeColor="background1"/>
              </w:rPr>
            </w:pPr>
            <w:r w:rsidRPr="0003416E">
              <w:rPr>
                <w:rStyle w:val="SubtleEmphasis"/>
                <w:b w:val="0"/>
                <w:i w:val="0"/>
                <w:color w:val="FFFFFF" w:themeColor="background1"/>
              </w:rPr>
              <w:t>Product Components/Modules to be interfaced</w:t>
            </w:r>
          </w:p>
        </w:tc>
        <w:tc>
          <w:tcPr>
            <w:tcW w:w="1979" w:type="dxa"/>
          </w:tcPr>
          <w:p w:rsidR="005E4937" w:rsidRPr="0003416E" w:rsidRDefault="005E4937" w:rsidP="00BF3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 w:val="0"/>
                <w:i w:val="0"/>
                <w:color w:val="FFFFFF" w:themeColor="background1"/>
              </w:rPr>
            </w:pPr>
            <w:r w:rsidRPr="0003416E">
              <w:rPr>
                <w:rStyle w:val="SubtleEmphasis"/>
                <w:b w:val="0"/>
                <w:i w:val="0"/>
                <w:color w:val="FFFFFF" w:themeColor="background1"/>
              </w:rPr>
              <w:t>Interface Description</w:t>
            </w:r>
          </w:p>
        </w:tc>
        <w:tc>
          <w:tcPr>
            <w:tcW w:w="1926" w:type="dxa"/>
          </w:tcPr>
          <w:p w:rsidR="005E4937" w:rsidRPr="0003416E" w:rsidRDefault="005E4937" w:rsidP="00BF3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b w:val="0"/>
                <w:i w:val="0"/>
                <w:color w:val="FFFFFF" w:themeColor="background1"/>
              </w:rPr>
            </w:pPr>
            <w:r w:rsidRPr="0003416E">
              <w:rPr>
                <w:rStyle w:val="SubtleEmphasis"/>
                <w:b w:val="0"/>
                <w:i w:val="0"/>
                <w:color w:val="FFFFFF" w:themeColor="background1"/>
              </w:rPr>
              <w:t>Interface Type</w:t>
            </w:r>
            <w:r>
              <w:rPr>
                <w:rStyle w:val="SubtleEmphasis"/>
                <w:b w:val="0"/>
                <w:i w:val="0"/>
                <w:color w:val="FFFFFF" w:themeColor="background1"/>
              </w:rPr>
              <w:t xml:space="preserve"> (Physical, Logical, Electrical)</w:t>
            </w:r>
          </w:p>
        </w:tc>
        <w:tc>
          <w:tcPr>
            <w:tcW w:w="1613" w:type="dxa"/>
          </w:tcPr>
          <w:p w:rsidR="005E4937" w:rsidRPr="0003416E" w:rsidRDefault="005E4937" w:rsidP="00BF3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color w:val="FFFFFF" w:themeColor="background1"/>
              </w:rPr>
            </w:pPr>
            <w:r w:rsidRPr="005E4937">
              <w:rPr>
                <w:rStyle w:val="SubtleEmphasis"/>
                <w:b w:val="0"/>
                <w:i w:val="0"/>
                <w:color w:val="FFFFFF" w:themeColor="background1"/>
              </w:rPr>
              <w:t>CTQs</w:t>
            </w:r>
          </w:p>
        </w:tc>
      </w:tr>
      <w:tr w:rsidR="005E4937" w:rsidRPr="0003416E" w:rsidTr="005E4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:rsidR="005E4937" w:rsidRPr="0003416E" w:rsidRDefault="005E4937" w:rsidP="0003416E">
            <w:pPr>
              <w:rPr>
                <w:b w:val="0"/>
              </w:rPr>
            </w:pPr>
            <w:r w:rsidRPr="0003416E">
              <w:rPr>
                <w:b w:val="0"/>
              </w:rPr>
              <w:t xml:space="preserve"> </w:t>
            </w:r>
          </w:p>
        </w:tc>
        <w:tc>
          <w:tcPr>
            <w:tcW w:w="3279" w:type="dxa"/>
          </w:tcPr>
          <w:p w:rsidR="005E4937" w:rsidRPr="0003416E" w:rsidRDefault="005E4937" w:rsidP="00034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9" w:type="dxa"/>
          </w:tcPr>
          <w:p w:rsidR="005E4937" w:rsidRPr="0003416E" w:rsidRDefault="005E4937" w:rsidP="00034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5E4937" w:rsidRPr="0003416E" w:rsidRDefault="005E4937" w:rsidP="00034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E4937" w:rsidRPr="0003416E" w:rsidRDefault="005E4937" w:rsidP="00034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937" w:rsidRPr="0003416E" w:rsidTr="005E49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:rsidR="005E4937" w:rsidRPr="0003416E" w:rsidRDefault="005E4937" w:rsidP="0003416E">
            <w:pPr>
              <w:rPr>
                <w:b w:val="0"/>
              </w:rPr>
            </w:pPr>
          </w:p>
        </w:tc>
        <w:tc>
          <w:tcPr>
            <w:tcW w:w="3279" w:type="dxa"/>
          </w:tcPr>
          <w:p w:rsidR="005E4937" w:rsidRPr="0003416E" w:rsidRDefault="005E4937" w:rsidP="000341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79" w:type="dxa"/>
          </w:tcPr>
          <w:p w:rsidR="005E4937" w:rsidRPr="0003416E" w:rsidRDefault="005E4937" w:rsidP="000341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5E4937" w:rsidRPr="0003416E" w:rsidRDefault="005E4937" w:rsidP="000341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E4937" w:rsidRPr="0003416E" w:rsidRDefault="005E4937" w:rsidP="0003416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E4937" w:rsidRPr="0003416E" w:rsidTr="005E4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dxa"/>
          </w:tcPr>
          <w:p w:rsidR="005E4937" w:rsidRPr="0003416E" w:rsidRDefault="005E4937" w:rsidP="0003416E">
            <w:pPr>
              <w:rPr>
                <w:b w:val="0"/>
              </w:rPr>
            </w:pPr>
          </w:p>
        </w:tc>
        <w:tc>
          <w:tcPr>
            <w:tcW w:w="3279" w:type="dxa"/>
          </w:tcPr>
          <w:p w:rsidR="005E4937" w:rsidRPr="0003416E" w:rsidRDefault="005E4937" w:rsidP="00034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9" w:type="dxa"/>
          </w:tcPr>
          <w:p w:rsidR="005E4937" w:rsidRPr="0003416E" w:rsidRDefault="005E4937" w:rsidP="00034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:rsidR="005E4937" w:rsidRPr="0003416E" w:rsidRDefault="005E4937" w:rsidP="00034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:rsidR="005E4937" w:rsidRPr="0003416E" w:rsidRDefault="005E4937" w:rsidP="00034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152CA" w:rsidRDefault="007152CA" w:rsidP="00BF33A9">
      <w:pPr>
        <w:ind w:left="360"/>
        <w:rPr>
          <w:rStyle w:val="SubtleEmphasis"/>
        </w:rPr>
      </w:pPr>
    </w:p>
    <w:p w:rsidR="00BF33A9" w:rsidRDefault="00830D55" w:rsidP="00BF33A9">
      <w:pPr>
        <w:pStyle w:val="Heading1"/>
        <w:numPr>
          <w:ilvl w:val="0"/>
          <w:numId w:val="5"/>
        </w:numPr>
      </w:pPr>
      <w:bookmarkStart w:id="2" w:name="_Toc424307840"/>
      <w:r>
        <w:t>Integration</w:t>
      </w:r>
      <w:bookmarkEnd w:id="2"/>
    </w:p>
    <w:p w:rsidR="00F61C16" w:rsidRDefault="00847445" w:rsidP="00F61C16">
      <w:r>
        <w:t>Steps with the same serial number can be performed in parallel.</w:t>
      </w:r>
    </w:p>
    <w:tbl>
      <w:tblPr>
        <w:tblStyle w:val="MediumShading1-Accent11"/>
        <w:tblW w:w="0" w:type="auto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918"/>
        <w:gridCol w:w="2700"/>
        <w:gridCol w:w="1456"/>
        <w:gridCol w:w="1489"/>
        <w:gridCol w:w="1490"/>
        <w:gridCol w:w="1523"/>
      </w:tblGrid>
      <w:tr w:rsidR="00761A21" w:rsidTr="000924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C16" w:rsidRPr="006E3137" w:rsidRDefault="00F61C16" w:rsidP="00F61C16">
            <w:pPr>
              <w:rPr>
                <w:b w:val="0"/>
              </w:rPr>
            </w:pPr>
            <w:r w:rsidRPr="006E3137">
              <w:rPr>
                <w:b w:val="0"/>
              </w:rPr>
              <w:t>Sr. No.</w:t>
            </w:r>
          </w:p>
        </w:tc>
        <w:tc>
          <w:tcPr>
            <w:tcW w:w="27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C16" w:rsidRPr="006E3137" w:rsidRDefault="00F61C16" w:rsidP="00F61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E3137">
              <w:rPr>
                <w:b w:val="0"/>
              </w:rPr>
              <w:t>Product Components/Modules to be interfaced</w:t>
            </w:r>
          </w:p>
        </w:tc>
        <w:tc>
          <w:tcPr>
            <w:tcW w:w="14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C16" w:rsidRPr="006E3137" w:rsidRDefault="00F61C16" w:rsidP="00F61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E3137">
              <w:rPr>
                <w:b w:val="0"/>
              </w:rPr>
              <w:t>Name of Output</w:t>
            </w:r>
          </w:p>
        </w:tc>
        <w:tc>
          <w:tcPr>
            <w:tcW w:w="1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C16" w:rsidRPr="006E3137" w:rsidRDefault="00F61C16" w:rsidP="00F61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E3137">
              <w:rPr>
                <w:b w:val="0"/>
              </w:rPr>
              <w:t>Tools Required</w:t>
            </w:r>
          </w:p>
        </w:tc>
        <w:tc>
          <w:tcPr>
            <w:tcW w:w="14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C16" w:rsidRPr="006E3137" w:rsidRDefault="00F61C16" w:rsidP="00F61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E3137">
              <w:rPr>
                <w:b w:val="0"/>
              </w:rPr>
              <w:t>Steps to Integrate</w:t>
            </w:r>
          </w:p>
        </w:tc>
        <w:tc>
          <w:tcPr>
            <w:tcW w:w="15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61C16" w:rsidRPr="006E3137" w:rsidRDefault="00F61C16" w:rsidP="00F61C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E3137">
              <w:rPr>
                <w:b w:val="0"/>
              </w:rPr>
              <w:t>Applicable Integration test case ID</w:t>
            </w:r>
          </w:p>
        </w:tc>
      </w:tr>
      <w:tr w:rsidR="00F61C16" w:rsidTr="0009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right w:val="none" w:sz="0" w:space="0" w:color="auto"/>
            </w:tcBorders>
          </w:tcPr>
          <w:p w:rsidR="00F61C16" w:rsidRPr="00761A21" w:rsidRDefault="00761A21" w:rsidP="00761A21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F61C16" w:rsidRDefault="00F61C16" w:rsidP="00F61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6" w:type="dxa"/>
            <w:tcBorders>
              <w:left w:val="none" w:sz="0" w:space="0" w:color="auto"/>
              <w:right w:val="none" w:sz="0" w:space="0" w:color="auto"/>
            </w:tcBorders>
          </w:tcPr>
          <w:p w:rsidR="00F61C16" w:rsidRDefault="00F61C16" w:rsidP="00F61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  <w:tcBorders>
              <w:left w:val="none" w:sz="0" w:space="0" w:color="auto"/>
              <w:right w:val="none" w:sz="0" w:space="0" w:color="auto"/>
            </w:tcBorders>
          </w:tcPr>
          <w:p w:rsidR="00F61C16" w:rsidRDefault="00F61C16" w:rsidP="00F61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0" w:type="dxa"/>
            <w:tcBorders>
              <w:left w:val="none" w:sz="0" w:space="0" w:color="auto"/>
              <w:right w:val="none" w:sz="0" w:space="0" w:color="auto"/>
            </w:tcBorders>
          </w:tcPr>
          <w:p w:rsidR="00F61C16" w:rsidRDefault="00F61C16" w:rsidP="00F61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3" w:type="dxa"/>
            <w:tcBorders>
              <w:left w:val="none" w:sz="0" w:space="0" w:color="auto"/>
            </w:tcBorders>
          </w:tcPr>
          <w:p w:rsidR="00F61C16" w:rsidRDefault="00F61C16" w:rsidP="00F61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1C16" w:rsidTr="000924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right w:val="none" w:sz="0" w:space="0" w:color="auto"/>
            </w:tcBorders>
          </w:tcPr>
          <w:p w:rsidR="00F61C16" w:rsidRDefault="00F61C16" w:rsidP="00F61C16"/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F61C16" w:rsidRDefault="00F61C16" w:rsidP="00F61C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56" w:type="dxa"/>
            <w:tcBorders>
              <w:left w:val="none" w:sz="0" w:space="0" w:color="auto"/>
              <w:right w:val="none" w:sz="0" w:space="0" w:color="auto"/>
            </w:tcBorders>
          </w:tcPr>
          <w:p w:rsidR="00F61C16" w:rsidRDefault="00F61C16" w:rsidP="00F61C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89" w:type="dxa"/>
            <w:tcBorders>
              <w:left w:val="none" w:sz="0" w:space="0" w:color="auto"/>
              <w:right w:val="none" w:sz="0" w:space="0" w:color="auto"/>
            </w:tcBorders>
          </w:tcPr>
          <w:p w:rsidR="00F61C16" w:rsidRDefault="00F61C16" w:rsidP="00F61C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90" w:type="dxa"/>
            <w:tcBorders>
              <w:left w:val="none" w:sz="0" w:space="0" w:color="auto"/>
              <w:right w:val="none" w:sz="0" w:space="0" w:color="auto"/>
            </w:tcBorders>
          </w:tcPr>
          <w:p w:rsidR="00F61C16" w:rsidRDefault="00F61C16" w:rsidP="00F61C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23" w:type="dxa"/>
            <w:tcBorders>
              <w:left w:val="none" w:sz="0" w:space="0" w:color="auto"/>
            </w:tcBorders>
          </w:tcPr>
          <w:p w:rsidR="00F61C16" w:rsidRDefault="00F61C16" w:rsidP="00F61C1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61C16" w:rsidTr="00092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right w:val="none" w:sz="0" w:space="0" w:color="auto"/>
            </w:tcBorders>
          </w:tcPr>
          <w:p w:rsidR="00F61C16" w:rsidRDefault="00F61C16" w:rsidP="00F61C16"/>
        </w:tc>
        <w:tc>
          <w:tcPr>
            <w:tcW w:w="2700" w:type="dxa"/>
            <w:tcBorders>
              <w:left w:val="none" w:sz="0" w:space="0" w:color="auto"/>
              <w:right w:val="none" w:sz="0" w:space="0" w:color="auto"/>
            </w:tcBorders>
          </w:tcPr>
          <w:p w:rsidR="00F61C16" w:rsidRDefault="00F61C16" w:rsidP="00F61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6" w:type="dxa"/>
            <w:tcBorders>
              <w:left w:val="none" w:sz="0" w:space="0" w:color="auto"/>
              <w:right w:val="none" w:sz="0" w:space="0" w:color="auto"/>
            </w:tcBorders>
          </w:tcPr>
          <w:p w:rsidR="00F61C16" w:rsidRDefault="00F61C16" w:rsidP="00F61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  <w:tcBorders>
              <w:left w:val="none" w:sz="0" w:space="0" w:color="auto"/>
              <w:right w:val="none" w:sz="0" w:space="0" w:color="auto"/>
            </w:tcBorders>
          </w:tcPr>
          <w:p w:rsidR="00F61C16" w:rsidRDefault="00F61C16" w:rsidP="00F61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0" w:type="dxa"/>
            <w:tcBorders>
              <w:left w:val="none" w:sz="0" w:space="0" w:color="auto"/>
              <w:right w:val="none" w:sz="0" w:space="0" w:color="auto"/>
            </w:tcBorders>
          </w:tcPr>
          <w:p w:rsidR="00F61C16" w:rsidRDefault="00F61C16" w:rsidP="00F61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3" w:type="dxa"/>
            <w:tcBorders>
              <w:left w:val="none" w:sz="0" w:space="0" w:color="auto"/>
            </w:tcBorders>
          </w:tcPr>
          <w:p w:rsidR="00F61C16" w:rsidRDefault="00F61C16" w:rsidP="00F61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61C16" w:rsidRPr="00F61C16" w:rsidRDefault="00F61C16" w:rsidP="00F61C16"/>
    <w:p w:rsidR="005C1AF9" w:rsidRDefault="00B62519" w:rsidP="005C1AF9">
      <w:pPr>
        <w:pStyle w:val="Heading1"/>
        <w:numPr>
          <w:ilvl w:val="0"/>
          <w:numId w:val="5"/>
        </w:numPr>
        <w:tabs>
          <w:tab w:val="left" w:pos="540"/>
        </w:tabs>
      </w:pPr>
      <w:bookmarkStart w:id="3" w:name="_Toc424307841"/>
      <w:r>
        <w:t>List of User and Production Support Documents</w:t>
      </w:r>
      <w:bookmarkEnd w:id="3"/>
    </w:p>
    <w:p w:rsidR="00BF4F90" w:rsidRDefault="00BF4F90" w:rsidP="00BF4F90"/>
    <w:p w:rsidR="000C0431" w:rsidRDefault="000C0431" w:rsidP="000C0431">
      <w:pPr>
        <w:pStyle w:val="Heading1"/>
      </w:pPr>
      <w:bookmarkStart w:id="4" w:name="_Toc424307842"/>
      <w:r>
        <w:t>Created by</w:t>
      </w:r>
      <w:bookmarkEnd w:id="4"/>
    </w:p>
    <w:p w:rsidR="00E0469C" w:rsidRDefault="000C0431" w:rsidP="00E0469C">
      <w:r>
        <w:rPr>
          <w:rStyle w:val="SubtleEmphasis"/>
        </w:rPr>
        <w:t xml:space="preserve">[Mention the name of the </w:t>
      </w:r>
      <w:r w:rsidR="00D571CD">
        <w:rPr>
          <w:rStyle w:val="SubtleEmphasis"/>
        </w:rPr>
        <w:t>Autho</w:t>
      </w:r>
      <w:r>
        <w:rPr>
          <w:rStyle w:val="SubtleEmphasis"/>
        </w:rPr>
        <w:t>r.]</w:t>
      </w:r>
    </w:p>
    <w:p w:rsidR="000C0431" w:rsidRPr="00D37C5B" w:rsidRDefault="000C0431" w:rsidP="00D37C5B">
      <w:pPr>
        <w:pStyle w:val="Heading1"/>
      </w:pPr>
      <w:bookmarkStart w:id="5" w:name="_Toc424307843"/>
      <w:r w:rsidRPr="00D37C5B">
        <w:t>Date</w:t>
      </w:r>
      <w:bookmarkEnd w:id="5"/>
      <w:r w:rsidRPr="00D37C5B">
        <w:t xml:space="preserve"> </w:t>
      </w:r>
    </w:p>
    <w:p w:rsidR="000C0431" w:rsidRDefault="000C0431" w:rsidP="00375A75">
      <w:r w:rsidRPr="007530A5">
        <w:rPr>
          <w:rStyle w:val="SubtleEmphasis"/>
        </w:rPr>
        <w:t>[DD/MM/YYYY]</w:t>
      </w:r>
    </w:p>
    <w:sectPr w:rsidR="000C0431" w:rsidSect="00320B2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A0D" w:rsidRDefault="00584A0D" w:rsidP="00DA5944">
      <w:pPr>
        <w:spacing w:after="0" w:line="240" w:lineRule="auto"/>
      </w:pPr>
      <w:r>
        <w:separator/>
      </w:r>
    </w:p>
  </w:endnote>
  <w:endnote w:type="continuationSeparator" w:id="0">
    <w:p w:rsidR="00584A0D" w:rsidRDefault="00584A0D" w:rsidP="00DA5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937" w:rsidRDefault="005E49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C5B" w:rsidRDefault="00D37C5B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14"/>
    </w:tblGrid>
    <w:tr w:rsidR="00D37C5B" w:rsidTr="002A442E">
      <w:trPr>
        <w:trHeight w:val="365"/>
      </w:trPr>
      <w:tc>
        <w:tcPr>
          <w:tcW w:w="9214" w:type="dxa"/>
        </w:tcPr>
        <w:p w:rsidR="00D37C5B" w:rsidRDefault="00D37C5B" w:rsidP="005E4937">
          <w:pPr>
            <w:pStyle w:val="Footer"/>
            <w:jc w:val="center"/>
          </w:pPr>
          <w:r>
            <w:t xml:space="preserve">Genus </w:t>
          </w:r>
          <w:r w:rsidR="00957174">
            <w:t xml:space="preserve">Innovation </w:t>
          </w:r>
          <w:r>
            <w:t>Limited                                                              Template version number</w:t>
          </w:r>
          <w:r w:rsidR="00690090">
            <w:t xml:space="preserve"> -</w:t>
          </w:r>
          <w:r w:rsidR="008F748C">
            <w:t xml:space="preserve"> </w:t>
          </w:r>
          <w:r w:rsidR="005E4937">
            <w:t>2</w:t>
          </w:r>
        </w:p>
      </w:tc>
      <w:bookmarkStart w:id="6" w:name="_GoBack"/>
      <w:bookmarkEnd w:id="6"/>
    </w:tr>
  </w:tbl>
  <w:p w:rsidR="00D37C5B" w:rsidRDefault="00D37C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937" w:rsidRDefault="005E4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A0D" w:rsidRDefault="00584A0D" w:rsidP="00DA5944">
      <w:pPr>
        <w:spacing w:after="0" w:line="240" w:lineRule="auto"/>
      </w:pPr>
      <w:r>
        <w:separator/>
      </w:r>
    </w:p>
  </w:footnote>
  <w:footnote w:type="continuationSeparator" w:id="0">
    <w:p w:rsidR="00584A0D" w:rsidRDefault="00584A0D" w:rsidP="00DA5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937" w:rsidRDefault="005E49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C5B" w:rsidRDefault="005E4937">
    <w:pPr>
      <w:pStyle w:val="Header"/>
    </w:pPr>
    <w:r>
      <w:fldChar w:fldCharType="begin"/>
    </w:r>
    <w:r>
      <w:instrText xml:space="preserve"> FILENAME  \* Upper  \* MERGEFORMAT </w:instrText>
    </w:r>
    <w:r>
      <w:fldChar w:fldCharType="separate"/>
    </w:r>
    <w:r w:rsidR="00203EE1">
      <w:rPr>
        <w:noProof/>
      </w:rPr>
      <w:t>TMPL_INTDSN.DOCX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937" w:rsidRDefault="005E49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42C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50914F0"/>
    <w:multiLevelType w:val="hybridMultilevel"/>
    <w:tmpl w:val="0CCA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B47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7F51A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1C9378B"/>
    <w:multiLevelType w:val="hybridMultilevel"/>
    <w:tmpl w:val="27B0D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B3DB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563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0431"/>
    <w:rsid w:val="000052D6"/>
    <w:rsid w:val="00026731"/>
    <w:rsid w:val="0003416E"/>
    <w:rsid w:val="000562D0"/>
    <w:rsid w:val="000732C5"/>
    <w:rsid w:val="000829C4"/>
    <w:rsid w:val="00085239"/>
    <w:rsid w:val="00087038"/>
    <w:rsid w:val="00092479"/>
    <w:rsid w:val="000B475A"/>
    <w:rsid w:val="000C0431"/>
    <w:rsid w:val="000C53B7"/>
    <w:rsid w:val="000D080A"/>
    <w:rsid w:val="000D5127"/>
    <w:rsid w:val="000F5AEB"/>
    <w:rsid w:val="001014A0"/>
    <w:rsid w:val="00110AF6"/>
    <w:rsid w:val="001123B8"/>
    <w:rsid w:val="00115EBD"/>
    <w:rsid w:val="00127554"/>
    <w:rsid w:val="00131701"/>
    <w:rsid w:val="00143384"/>
    <w:rsid w:val="00144003"/>
    <w:rsid w:val="0015763C"/>
    <w:rsid w:val="00165396"/>
    <w:rsid w:val="00172EA1"/>
    <w:rsid w:val="00174238"/>
    <w:rsid w:val="00182E1C"/>
    <w:rsid w:val="001B444C"/>
    <w:rsid w:val="001E35AD"/>
    <w:rsid w:val="00203EE1"/>
    <w:rsid w:val="00215FBD"/>
    <w:rsid w:val="00217ACA"/>
    <w:rsid w:val="00240FBC"/>
    <w:rsid w:val="002423CE"/>
    <w:rsid w:val="002516FC"/>
    <w:rsid w:val="00256F9E"/>
    <w:rsid w:val="00267923"/>
    <w:rsid w:val="002722B9"/>
    <w:rsid w:val="002800DE"/>
    <w:rsid w:val="00281E9F"/>
    <w:rsid w:val="002A442E"/>
    <w:rsid w:val="002A45E0"/>
    <w:rsid w:val="002A7420"/>
    <w:rsid w:val="002C05E0"/>
    <w:rsid w:val="002D309E"/>
    <w:rsid w:val="002D3D3B"/>
    <w:rsid w:val="002E50DE"/>
    <w:rsid w:val="002F0CF6"/>
    <w:rsid w:val="0030149F"/>
    <w:rsid w:val="00307AAD"/>
    <w:rsid w:val="00320B24"/>
    <w:rsid w:val="00330D78"/>
    <w:rsid w:val="0036485A"/>
    <w:rsid w:val="00375A75"/>
    <w:rsid w:val="003805FD"/>
    <w:rsid w:val="00390929"/>
    <w:rsid w:val="00396E10"/>
    <w:rsid w:val="003A2C37"/>
    <w:rsid w:val="003A46EE"/>
    <w:rsid w:val="003A6E99"/>
    <w:rsid w:val="003C3DDB"/>
    <w:rsid w:val="003F68FD"/>
    <w:rsid w:val="00401966"/>
    <w:rsid w:val="004243E7"/>
    <w:rsid w:val="0043213E"/>
    <w:rsid w:val="004330BE"/>
    <w:rsid w:val="004640AB"/>
    <w:rsid w:val="00466666"/>
    <w:rsid w:val="00481835"/>
    <w:rsid w:val="004977B9"/>
    <w:rsid w:val="004C404A"/>
    <w:rsid w:val="004E00DA"/>
    <w:rsid w:val="00531BDD"/>
    <w:rsid w:val="00536D29"/>
    <w:rsid w:val="00541050"/>
    <w:rsid w:val="00584A0D"/>
    <w:rsid w:val="00596D1F"/>
    <w:rsid w:val="005A137B"/>
    <w:rsid w:val="005A195D"/>
    <w:rsid w:val="005A3467"/>
    <w:rsid w:val="005B11BA"/>
    <w:rsid w:val="005B57F5"/>
    <w:rsid w:val="005C1AF9"/>
    <w:rsid w:val="005C1E7C"/>
    <w:rsid w:val="005C42B5"/>
    <w:rsid w:val="005E4937"/>
    <w:rsid w:val="00633AFB"/>
    <w:rsid w:val="00634299"/>
    <w:rsid w:val="00647109"/>
    <w:rsid w:val="006479D0"/>
    <w:rsid w:val="00660716"/>
    <w:rsid w:val="006631EB"/>
    <w:rsid w:val="00663BAE"/>
    <w:rsid w:val="0067326F"/>
    <w:rsid w:val="00690090"/>
    <w:rsid w:val="00695F47"/>
    <w:rsid w:val="00697894"/>
    <w:rsid w:val="006B48EA"/>
    <w:rsid w:val="006E3137"/>
    <w:rsid w:val="00702972"/>
    <w:rsid w:val="007152CA"/>
    <w:rsid w:val="00724A02"/>
    <w:rsid w:val="00761A21"/>
    <w:rsid w:val="007703D1"/>
    <w:rsid w:val="007919F9"/>
    <w:rsid w:val="007A2986"/>
    <w:rsid w:val="007F499F"/>
    <w:rsid w:val="00813DFB"/>
    <w:rsid w:val="00830D55"/>
    <w:rsid w:val="00844788"/>
    <w:rsid w:val="00847445"/>
    <w:rsid w:val="00852B3B"/>
    <w:rsid w:val="00853EFE"/>
    <w:rsid w:val="0086676F"/>
    <w:rsid w:val="00887B97"/>
    <w:rsid w:val="008B3B49"/>
    <w:rsid w:val="008B40DC"/>
    <w:rsid w:val="008B6188"/>
    <w:rsid w:val="008E211B"/>
    <w:rsid w:val="008E707F"/>
    <w:rsid w:val="008F748C"/>
    <w:rsid w:val="009003EC"/>
    <w:rsid w:val="0090292C"/>
    <w:rsid w:val="00905D1B"/>
    <w:rsid w:val="00915A19"/>
    <w:rsid w:val="00935EC4"/>
    <w:rsid w:val="00947B59"/>
    <w:rsid w:val="00950F58"/>
    <w:rsid w:val="00957174"/>
    <w:rsid w:val="0099000C"/>
    <w:rsid w:val="009A755A"/>
    <w:rsid w:val="009D6B32"/>
    <w:rsid w:val="009F1517"/>
    <w:rsid w:val="009F3B03"/>
    <w:rsid w:val="00A10B19"/>
    <w:rsid w:val="00A14CCB"/>
    <w:rsid w:val="00A4351D"/>
    <w:rsid w:val="00A54140"/>
    <w:rsid w:val="00A644E1"/>
    <w:rsid w:val="00A86197"/>
    <w:rsid w:val="00AA25D9"/>
    <w:rsid w:val="00AB5A48"/>
    <w:rsid w:val="00AC4BD7"/>
    <w:rsid w:val="00AC55C0"/>
    <w:rsid w:val="00B0025B"/>
    <w:rsid w:val="00B205F8"/>
    <w:rsid w:val="00B23C68"/>
    <w:rsid w:val="00B53B32"/>
    <w:rsid w:val="00B62519"/>
    <w:rsid w:val="00B715CA"/>
    <w:rsid w:val="00B80FE4"/>
    <w:rsid w:val="00B8235E"/>
    <w:rsid w:val="00B87C75"/>
    <w:rsid w:val="00BB401E"/>
    <w:rsid w:val="00BC3CD9"/>
    <w:rsid w:val="00BC5BA9"/>
    <w:rsid w:val="00BD0B5B"/>
    <w:rsid w:val="00BF33A9"/>
    <w:rsid w:val="00BF4F90"/>
    <w:rsid w:val="00C16159"/>
    <w:rsid w:val="00C16550"/>
    <w:rsid w:val="00C30FD6"/>
    <w:rsid w:val="00C330B9"/>
    <w:rsid w:val="00C714E7"/>
    <w:rsid w:val="00C86FD9"/>
    <w:rsid w:val="00C87FE5"/>
    <w:rsid w:val="00CA0E58"/>
    <w:rsid w:val="00CA5583"/>
    <w:rsid w:val="00CC1403"/>
    <w:rsid w:val="00CC351F"/>
    <w:rsid w:val="00CC35C9"/>
    <w:rsid w:val="00CC6289"/>
    <w:rsid w:val="00CD6CB7"/>
    <w:rsid w:val="00CF1850"/>
    <w:rsid w:val="00D00E85"/>
    <w:rsid w:val="00D12B0E"/>
    <w:rsid w:val="00D1332F"/>
    <w:rsid w:val="00D152CA"/>
    <w:rsid w:val="00D35B5A"/>
    <w:rsid w:val="00D36604"/>
    <w:rsid w:val="00D368DF"/>
    <w:rsid w:val="00D37C5B"/>
    <w:rsid w:val="00D46869"/>
    <w:rsid w:val="00D571CD"/>
    <w:rsid w:val="00D60D38"/>
    <w:rsid w:val="00D65F68"/>
    <w:rsid w:val="00D703EF"/>
    <w:rsid w:val="00D74A7A"/>
    <w:rsid w:val="00D86CF6"/>
    <w:rsid w:val="00DA1EFC"/>
    <w:rsid w:val="00DA5944"/>
    <w:rsid w:val="00DB1FB1"/>
    <w:rsid w:val="00E005F0"/>
    <w:rsid w:val="00E0469C"/>
    <w:rsid w:val="00E05EE2"/>
    <w:rsid w:val="00E53D85"/>
    <w:rsid w:val="00EA645B"/>
    <w:rsid w:val="00EB301F"/>
    <w:rsid w:val="00EF36D9"/>
    <w:rsid w:val="00F06AE3"/>
    <w:rsid w:val="00F24AB5"/>
    <w:rsid w:val="00F27487"/>
    <w:rsid w:val="00F56B00"/>
    <w:rsid w:val="00F61C16"/>
    <w:rsid w:val="00F6359B"/>
    <w:rsid w:val="00F6460C"/>
    <w:rsid w:val="00F71AB9"/>
    <w:rsid w:val="00F8030A"/>
    <w:rsid w:val="00F947C9"/>
    <w:rsid w:val="00FB6D64"/>
    <w:rsid w:val="00FC1058"/>
    <w:rsid w:val="00FD417C"/>
    <w:rsid w:val="00FE68FD"/>
    <w:rsid w:val="00FE6B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159"/>
  </w:style>
  <w:style w:type="paragraph" w:styleId="Heading1">
    <w:name w:val="heading 1"/>
    <w:basedOn w:val="Normal"/>
    <w:next w:val="Normal"/>
    <w:link w:val="Heading1Char"/>
    <w:uiPriority w:val="9"/>
    <w:qFormat/>
    <w:rsid w:val="000852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2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2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944"/>
  </w:style>
  <w:style w:type="paragraph" w:styleId="Footer">
    <w:name w:val="footer"/>
    <w:basedOn w:val="Normal"/>
    <w:link w:val="FooterChar"/>
    <w:uiPriority w:val="99"/>
    <w:unhideWhenUsed/>
    <w:rsid w:val="00DA5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944"/>
  </w:style>
  <w:style w:type="paragraph" w:styleId="Title">
    <w:name w:val="Title"/>
    <w:basedOn w:val="Normal"/>
    <w:next w:val="Normal"/>
    <w:link w:val="TitleChar"/>
    <w:uiPriority w:val="10"/>
    <w:qFormat/>
    <w:rsid w:val="000852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52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852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523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52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523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52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2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0852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5239"/>
    <w:pPr>
      <w:spacing w:after="100"/>
      <w:ind w:left="440"/>
    </w:pPr>
  </w:style>
  <w:style w:type="table" w:styleId="TableGrid">
    <w:name w:val="Table Grid"/>
    <w:basedOn w:val="TableNormal"/>
    <w:uiPriority w:val="59"/>
    <w:rsid w:val="00085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0C0431"/>
    <w:rPr>
      <w:i/>
      <w:iCs/>
      <w:color w:val="808080" w:themeColor="text1" w:themeTint="7F"/>
    </w:rPr>
  </w:style>
  <w:style w:type="table" w:customStyle="1" w:styleId="LightShading-Accent11">
    <w:name w:val="Light Shading - Accent 11"/>
    <w:basedOn w:val="TableNormal"/>
    <w:uiPriority w:val="60"/>
    <w:rsid w:val="00D86CF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2A442E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AC55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AC55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342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6342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5A34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8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.GENUSRND\Desktop\template%20for%20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1AA53-06AF-4CE5-B3A7-8B8647042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78064D5-13CE-4A64-A02B-6BDF3BF2D7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DB19A1-9F81-410D-B1C5-DD86E3BAC60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9C34ABE-4F66-41BB-B91F-A73632788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templates</Template>
  <TotalTime>184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Hardware Design Document</vt:lpstr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 Design Document</dc:title>
  <dc:creator>Rajesh Srivastava</dc:creator>
  <cp:lastModifiedBy>Jalaj</cp:lastModifiedBy>
  <cp:revision>54</cp:revision>
  <dcterms:created xsi:type="dcterms:W3CDTF">2015-06-19T09:42:00Z</dcterms:created>
  <dcterms:modified xsi:type="dcterms:W3CDTF">2019-07-12T11:32:00Z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</Properties>
</file>